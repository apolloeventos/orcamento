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2E5CDC" w:rsidRPr="002E5CDC" w:rsidRDefault="002E5CDC" w:rsidP="002E5CDC">
      <w:pPr>
        <w:pStyle w:val="Ttulo"/>
        <w:jc w:val="right"/>
        <w:rPr>
          <w:sz w:val="22"/>
          <w:szCs w:val="22"/>
          <w:lang w:val="en-US"/>
        </w:rPr>
      </w:pPr>
    </w:p>
    <w:p w14:paraId="02571466" w14:textId="6849FBCE" w:rsidR="00460BB1" w:rsidRPr="00D13673" w:rsidRDefault="00F8032B" w:rsidP="002E5CDC">
      <w:pPr>
        <w:pStyle w:val="Ttulo"/>
        <w:jc w:val="right"/>
        <w:rPr>
          <w:b/>
          <w:color w:val="984806" w:themeColor="accent6" w:themeShade="80"/>
          <w:sz w:val="36"/>
          <w:szCs w:val="36"/>
        </w:rPr>
      </w:pPr>
      <w:r>
        <w:rPr>
          <w:b/>
          <w:color w:val="984806" w:themeColor="accent6" w:themeShade="80"/>
          <w:sz w:val="36"/>
          <w:szCs w:val="36"/>
        </w:rPr>
        <w:t xml:space="preserve"> </w:t>
      </w:r>
      <w:r w:rsidR="00221353">
        <w:rPr>
          <w:b/>
          <w:color w:val="984806" w:themeColor="accent6" w:themeShade="80"/>
          <w:sz w:val="36"/>
          <w:szCs w:val="36"/>
        </w:rPr>
        <w:t>{{</w:t>
      </w:r>
      <w:proofErr w:type="spellStart"/>
      <w:r w:rsidR="00837704">
        <w:rPr>
          <w:b/>
          <w:color w:val="984806" w:themeColor="accent6" w:themeShade="80"/>
          <w:sz w:val="36"/>
          <w:szCs w:val="36"/>
        </w:rPr>
        <w:t>Nome</w:t>
      </w:r>
      <w:r w:rsidR="00995CE3">
        <w:rPr>
          <w:b/>
          <w:color w:val="984806" w:themeColor="accent6" w:themeShade="80"/>
          <w:sz w:val="36"/>
          <w:szCs w:val="36"/>
        </w:rPr>
        <w:t>_</w:t>
      </w:r>
      <w:r w:rsidR="00837704">
        <w:rPr>
          <w:b/>
          <w:color w:val="984806" w:themeColor="accent6" w:themeShade="80"/>
          <w:sz w:val="36"/>
          <w:szCs w:val="36"/>
        </w:rPr>
        <w:t>do</w:t>
      </w:r>
      <w:r w:rsidR="00995CE3">
        <w:rPr>
          <w:b/>
          <w:color w:val="984806" w:themeColor="accent6" w:themeShade="80"/>
          <w:sz w:val="36"/>
          <w:szCs w:val="36"/>
        </w:rPr>
        <w:t>_</w:t>
      </w:r>
      <w:r w:rsidR="00837704">
        <w:rPr>
          <w:b/>
          <w:color w:val="984806" w:themeColor="accent6" w:themeShade="80"/>
          <w:sz w:val="36"/>
          <w:szCs w:val="36"/>
        </w:rPr>
        <w:t>Evento</w:t>
      </w:r>
      <w:proofErr w:type="spellEnd"/>
      <w:r w:rsidR="00221353">
        <w:rPr>
          <w:b/>
          <w:color w:val="984806" w:themeColor="accent6" w:themeShade="80"/>
          <w:sz w:val="36"/>
          <w:szCs w:val="36"/>
        </w:rPr>
        <w:t>}}</w:t>
      </w:r>
      <w:r>
        <w:rPr>
          <w:b/>
          <w:color w:val="984806" w:themeColor="accent6" w:themeShade="80"/>
          <w:sz w:val="36"/>
          <w:szCs w:val="36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"/>
        <w:gridCol w:w="7479"/>
      </w:tblGrid>
      <w:tr w:rsidR="00D13673" w14:paraId="6AC7E85B" w14:textId="77777777" w:rsidTr="00121069">
        <w:tc>
          <w:tcPr>
            <w:tcW w:w="1271" w:type="dxa"/>
          </w:tcPr>
          <w:p w14:paraId="7BE6ECFE" w14:textId="7CCF093D" w:rsidR="00D13673" w:rsidRDefault="00D13673" w:rsidP="004422BF">
            <w:pPr>
              <w:spacing w:line="360" w:lineRule="auto"/>
              <w:jc w:val="both"/>
              <w:rPr>
                <w:b/>
                <w:bCs/>
              </w:rPr>
            </w:pPr>
            <w:r w:rsidRPr="00D13673">
              <w:rPr>
                <w:b/>
                <w:bCs/>
              </w:rPr>
              <w:t>A/C</w:t>
            </w:r>
          </w:p>
        </w:tc>
        <w:tc>
          <w:tcPr>
            <w:tcW w:w="7557" w:type="dxa"/>
          </w:tcPr>
          <w:p w14:paraId="651ED46B" w14:textId="2F03544E" w:rsidR="00D13673" w:rsidRDefault="00221353" w:rsidP="004422BF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837704">
              <w:rPr>
                <w:b/>
                <w:bCs/>
              </w:rPr>
              <w:t>Cliente</w:t>
            </w:r>
            <w:r>
              <w:rPr>
                <w:b/>
                <w:bCs/>
              </w:rPr>
              <w:t>}}</w:t>
            </w:r>
            <w:r w:rsidR="00F8032B">
              <w:rPr>
                <w:b/>
                <w:bCs/>
              </w:rPr>
              <w:t xml:space="preserve"> </w:t>
            </w:r>
          </w:p>
        </w:tc>
      </w:tr>
      <w:tr w:rsidR="00D13673" w14:paraId="10E3D19E" w14:textId="77777777" w:rsidTr="00121069">
        <w:tc>
          <w:tcPr>
            <w:tcW w:w="1271" w:type="dxa"/>
          </w:tcPr>
          <w:p w14:paraId="1229E2F2" w14:textId="237905BA" w:rsidR="00D13673" w:rsidRDefault="00D13673" w:rsidP="004422BF">
            <w:pPr>
              <w:spacing w:line="360" w:lineRule="auto"/>
              <w:jc w:val="both"/>
              <w:rPr>
                <w:b/>
                <w:bCs/>
              </w:rPr>
            </w:pPr>
            <w:r w:rsidRPr="0047710F">
              <w:rPr>
                <w:b/>
                <w:bCs/>
              </w:rPr>
              <w:t>Data:</w:t>
            </w:r>
          </w:p>
        </w:tc>
        <w:tc>
          <w:tcPr>
            <w:tcW w:w="7557" w:type="dxa"/>
          </w:tcPr>
          <w:p w14:paraId="6BF4295D" w14:textId="3336A86C" w:rsidR="00D13673" w:rsidRDefault="00221353" w:rsidP="004422BF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837704">
              <w:rPr>
                <w:b/>
                <w:bCs/>
              </w:rPr>
              <w:t>data</w:t>
            </w:r>
            <w:r>
              <w:rPr>
                <w:b/>
                <w:bCs/>
              </w:rPr>
              <w:t>}}</w:t>
            </w:r>
          </w:p>
        </w:tc>
      </w:tr>
      <w:tr w:rsidR="00D13673" w14:paraId="59AFC732" w14:textId="77777777" w:rsidTr="00121069">
        <w:tc>
          <w:tcPr>
            <w:tcW w:w="1271" w:type="dxa"/>
          </w:tcPr>
          <w:p w14:paraId="0EED658E" w14:textId="487B89FF" w:rsidR="00D13673" w:rsidRDefault="00D13673" w:rsidP="004422BF">
            <w:pPr>
              <w:spacing w:line="360" w:lineRule="auto"/>
              <w:jc w:val="both"/>
              <w:rPr>
                <w:b/>
                <w:bCs/>
              </w:rPr>
            </w:pPr>
            <w:r w:rsidRPr="499D5D84">
              <w:rPr>
                <w:b/>
                <w:bCs/>
              </w:rPr>
              <w:t xml:space="preserve">Horário:  </w:t>
            </w:r>
          </w:p>
        </w:tc>
        <w:tc>
          <w:tcPr>
            <w:tcW w:w="7557" w:type="dxa"/>
          </w:tcPr>
          <w:p w14:paraId="445DB32E" w14:textId="289CEF08" w:rsidR="00D13673" w:rsidRDefault="00221353" w:rsidP="004422BF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{{horário}}</w:t>
            </w:r>
          </w:p>
        </w:tc>
      </w:tr>
      <w:tr w:rsidR="00D13673" w14:paraId="20B823D1" w14:textId="77777777" w:rsidTr="00121069">
        <w:tc>
          <w:tcPr>
            <w:tcW w:w="1271" w:type="dxa"/>
          </w:tcPr>
          <w:p w14:paraId="4779C10D" w14:textId="60AC58AB" w:rsidR="00D13673" w:rsidRDefault="00D13673" w:rsidP="004422BF">
            <w:pPr>
              <w:spacing w:line="360" w:lineRule="auto"/>
              <w:jc w:val="both"/>
              <w:rPr>
                <w:b/>
                <w:bCs/>
              </w:rPr>
            </w:pPr>
            <w:r w:rsidRPr="499D5D84">
              <w:rPr>
                <w:b/>
                <w:bCs/>
              </w:rPr>
              <w:t>Local:</w:t>
            </w:r>
          </w:p>
        </w:tc>
        <w:tc>
          <w:tcPr>
            <w:tcW w:w="7557" w:type="dxa"/>
          </w:tcPr>
          <w:p w14:paraId="24EFDB2D" w14:textId="55AB6CAF" w:rsidR="00D13673" w:rsidRDefault="00221353" w:rsidP="004422BF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837704">
              <w:rPr>
                <w:b/>
                <w:bCs/>
              </w:rPr>
              <w:t>endereço</w:t>
            </w:r>
            <w:r>
              <w:rPr>
                <w:b/>
                <w:bCs/>
              </w:rPr>
              <w:t>}}</w:t>
            </w:r>
          </w:p>
        </w:tc>
      </w:tr>
      <w:tr w:rsidR="00D13673" w14:paraId="5089666A" w14:textId="77777777" w:rsidTr="00121069">
        <w:tc>
          <w:tcPr>
            <w:tcW w:w="1271" w:type="dxa"/>
          </w:tcPr>
          <w:p w14:paraId="5342D3EE" w14:textId="74616D39" w:rsidR="00D13673" w:rsidRDefault="00D13673" w:rsidP="004422BF">
            <w:pPr>
              <w:spacing w:line="360" w:lineRule="auto"/>
              <w:jc w:val="both"/>
              <w:rPr>
                <w:b/>
                <w:bCs/>
              </w:rPr>
            </w:pPr>
            <w:r w:rsidRPr="499D5D84">
              <w:rPr>
                <w:b/>
                <w:bCs/>
              </w:rPr>
              <w:t>Quantidade:</w:t>
            </w:r>
          </w:p>
        </w:tc>
        <w:tc>
          <w:tcPr>
            <w:tcW w:w="7557" w:type="dxa"/>
          </w:tcPr>
          <w:p w14:paraId="45C9247B" w14:textId="0D94D800" w:rsidR="00D13673" w:rsidRDefault="00221353" w:rsidP="004422BF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r w:rsidR="00837704">
              <w:rPr>
                <w:b/>
                <w:bCs/>
              </w:rPr>
              <w:t>quantidade</w:t>
            </w:r>
            <w:r>
              <w:rPr>
                <w:b/>
                <w:bCs/>
              </w:rPr>
              <w:t>}}</w:t>
            </w:r>
            <w:r w:rsidR="00587806">
              <w:rPr>
                <w:b/>
                <w:bCs/>
              </w:rPr>
              <w:t xml:space="preserve"> pessoas</w:t>
            </w:r>
          </w:p>
        </w:tc>
      </w:tr>
    </w:tbl>
    <w:p w14:paraId="291733D9" w14:textId="77777777" w:rsidR="00680EC6" w:rsidRDefault="00680EC6" w:rsidP="00656273">
      <w:pPr>
        <w:pStyle w:val="SemEspaamen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680EC6" w14:paraId="62F27848" w14:textId="77777777" w:rsidTr="00121069">
        <w:tc>
          <w:tcPr>
            <w:tcW w:w="8828" w:type="dxa"/>
          </w:tcPr>
          <w:p w14:paraId="52C45973" w14:textId="2AD924F8" w:rsidR="00680EC6" w:rsidRPr="00A4164F" w:rsidRDefault="009D204A" w:rsidP="00680EC6">
            <w:pPr>
              <w:pStyle w:val="Ttulo1"/>
              <w:rPr>
                <w:color w:val="984806" w:themeColor="accent6" w:themeShade="80"/>
                <w:sz w:val="32"/>
                <w:szCs w:val="32"/>
              </w:rPr>
            </w:pPr>
            <w:bookmarkStart w:id="0" w:name="_Hlk182036836"/>
            <w:proofErr w:type="spellStart"/>
            <w:r w:rsidRPr="00A4164F">
              <w:rPr>
                <w:color w:val="984806" w:themeColor="accent6" w:themeShade="80"/>
                <w:sz w:val="32"/>
                <w:szCs w:val="32"/>
              </w:rPr>
              <w:t>Coffee</w:t>
            </w:r>
            <w:proofErr w:type="spellEnd"/>
            <w:r w:rsidRPr="00A4164F">
              <w:rPr>
                <w:color w:val="984806" w:themeColor="accent6" w:themeShade="80"/>
                <w:sz w:val="32"/>
                <w:szCs w:val="32"/>
              </w:rPr>
              <w:t xml:space="preserve"> Break</w:t>
            </w:r>
            <w:r w:rsidR="00680EC6" w:rsidRPr="00A4164F">
              <w:rPr>
                <w:color w:val="984806" w:themeColor="accent6" w:themeShade="80"/>
                <w:sz w:val="32"/>
                <w:szCs w:val="32"/>
              </w:rPr>
              <w:t>:</w:t>
            </w:r>
          </w:p>
          <w:p w14:paraId="3B4F0EAB" w14:textId="77777777" w:rsidR="00680EC6" w:rsidRDefault="00680EC6" w:rsidP="00A4164F">
            <w:pPr>
              <w:spacing w:line="276" w:lineRule="auto"/>
            </w:pPr>
          </w:p>
        </w:tc>
      </w:tr>
      <w:tr w:rsidR="00680EC6" w14:paraId="322F7D93" w14:textId="77777777" w:rsidTr="00A4164F">
        <w:trPr>
          <w:trHeight w:val="1053"/>
        </w:trPr>
        <w:tc>
          <w:tcPr>
            <w:tcW w:w="8828" w:type="dxa"/>
          </w:tcPr>
          <w:p w14:paraId="65E0B20F" w14:textId="77777777" w:rsidR="00AB00A5" w:rsidRPr="00A4164F" w:rsidRDefault="00AB00A5" w:rsidP="00AB00A5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 w:rsidRPr="00A4164F">
              <w:t xml:space="preserve">Pão Australiano com Salame, Cream </w:t>
            </w:r>
            <w:proofErr w:type="spellStart"/>
            <w:r w:rsidRPr="00A4164F">
              <w:t>Cheese</w:t>
            </w:r>
            <w:proofErr w:type="spellEnd"/>
            <w:r w:rsidRPr="00A4164F">
              <w:t xml:space="preserve"> e Rúcula</w:t>
            </w:r>
          </w:p>
          <w:p w14:paraId="781BD80A" w14:textId="02B050C6" w:rsidR="00AB00A5" w:rsidRDefault="00AB00A5" w:rsidP="00AB00A5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 w:rsidRPr="00A4164F">
              <w:t xml:space="preserve">Mini Brioche </w:t>
            </w:r>
            <w:r w:rsidR="00A25423" w:rsidRPr="00A25423">
              <w:t>de Ricota com Ervas Finas e Azeite</w:t>
            </w:r>
          </w:p>
          <w:p w14:paraId="0FFCD6A0" w14:textId="3DA0D6B9" w:rsidR="00F8032B" w:rsidRDefault="00F8032B" w:rsidP="00F8032B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 w:rsidRPr="00A4164F">
              <w:t xml:space="preserve">Mini Brioche </w:t>
            </w:r>
            <w:r w:rsidRPr="00A25423">
              <w:t xml:space="preserve">de </w:t>
            </w:r>
            <w:r>
              <w:t>Pasta de Frango com Azeitona</w:t>
            </w:r>
          </w:p>
          <w:p w14:paraId="16D7070C" w14:textId="6C0AE1B6" w:rsidR="00A25423" w:rsidRDefault="00AB00A5" w:rsidP="00AB00A5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 w:rsidRPr="00A4164F">
              <w:t xml:space="preserve">Mini </w:t>
            </w:r>
            <w:r w:rsidR="00A25423" w:rsidRPr="00A25423">
              <w:t xml:space="preserve">Quiche de Alho </w:t>
            </w:r>
            <w:proofErr w:type="spellStart"/>
            <w:r w:rsidR="00A25423" w:rsidRPr="00A25423">
              <w:t>Poró</w:t>
            </w:r>
            <w:proofErr w:type="spellEnd"/>
          </w:p>
          <w:p w14:paraId="5EDD8415" w14:textId="02C9E807" w:rsidR="00AB00A5" w:rsidRDefault="00AB00A5" w:rsidP="00AB00A5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 w:rsidRPr="00A4164F">
              <w:t>Mini Quiche</w:t>
            </w:r>
            <w:r>
              <w:t xml:space="preserve"> Lorraine</w:t>
            </w:r>
          </w:p>
          <w:p w14:paraId="48A7D942" w14:textId="22FDAE9E" w:rsidR="00F8032B" w:rsidRDefault="00F8032B" w:rsidP="00AB00A5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>
              <w:t>Wrap de Legumes</w:t>
            </w:r>
          </w:p>
          <w:p w14:paraId="7320F736" w14:textId="77777777" w:rsidR="00AB00A5" w:rsidRPr="00A4164F" w:rsidRDefault="00AB00A5" w:rsidP="00AB00A5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>
              <w:t>Mini Folheados (2 sabores)</w:t>
            </w:r>
          </w:p>
          <w:p w14:paraId="16BBFCA1" w14:textId="77777777" w:rsidR="00AB00A5" w:rsidRPr="00A4164F" w:rsidRDefault="00AB00A5" w:rsidP="00AB00A5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 w:rsidRPr="00A4164F">
              <w:t xml:space="preserve">Tartelete </w:t>
            </w:r>
            <w:r>
              <w:t xml:space="preserve">Doce </w:t>
            </w:r>
          </w:p>
          <w:p w14:paraId="44D76715" w14:textId="77777777" w:rsidR="00AB00A5" w:rsidRPr="00A4164F" w:rsidRDefault="00AB00A5" w:rsidP="00AB00A5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 w:rsidRPr="00A4164F">
              <w:t>Bolo Caseiro</w:t>
            </w:r>
            <w:r>
              <w:t xml:space="preserve"> (2 Sabores)</w:t>
            </w:r>
          </w:p>
          <w:p w14:paraId="0AFD4AE9" w14:textId="28F9F83E" w:rsidR="001B7A23" w:rsidRPr="00A4164F" w:rsidRDefault="00AB00A5" w:rsidP="00AB00A5">
            <w:pPr>
              <w:pStyle w:val="SemEspaamento"/>
              <w:numPr>
                <w:ilvl w:val="0"/>
                <w:numId w:val="27"/>
              </w:numPr>
              <w:spacing w:line="360" w:lineRule="auto"/>
              <w:rPr>
                <w:b/>
                <w:bCs/>
              </w:rPr>
            </w:pPr>
            <w:r>
              <w:t>Stick</w:t>
            </w:r>
            <w:r w:rsidRPr="00A4164F">
              <w:t xml:space="preserve"> de frutas (</w:t>
            </w:r>
            <w:r w:rsidR="0018329D">
              <w:t>B</w:t>
            </w:r>
            <w:r w:rsidRPr="00A4164F">
              <w:t xml:space="preserve">anana, </w:t>
            </w:r>
            <w:r w:rsidR="0018329D">
              <w:t>Mamão</w:t>
            </w:r>
            <w:r w:rsidRPr="00A4164F">
              <w:t xml:space="preserve">, </w:t>
            </w:r>
            <w:r w:rsidR="0018329D">
              <w:t>Melão</w:t>
            </w:r>
            <w:r w:rsidRPr="00A4164F">
              <w:t>)</w:t>
            </w:r>
          </w:p>
        </w:tc>
      </w:tr>
      <w:bookmarkEnd w:id="0"/>
      <w:tr w:rsidR="00F252E4" w14:paraId="4C8F8DB0" w14:textId="77777777" w:rsidTr="00121069">
        <w:trPr>
          <w:trHeight w:val="841"/>
        </w:trPr>
        <w:tc>
          <w:tcPr>
            <w:tcW w:w="8828" w:type="dxa"/>
          </w:tcPr>
          <w:p w14:paraId="368B381F" w14:textId="0E2A961A" w:rsidR="00F252E4" w:rsidRDefault="001B7A23" w:rsidP="00F252E4">
            <w:pPr>
              <w:pStyle w:val="Ttulo1"/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B</w:t>
            </w:r>
            <w:r w:rsidR="00A4164F" w:rsidRPr="00A4164F">
              <w:rPr>
                <w:color w:val="984806" w:themeColor="accent6" w:themeShade="80"/>
              </w:rPr>
              <w:t>ebidas</w:t>
            </w:r>
            <w:r w:rsidR="00F252E4" w:rsidRPr="004B5337">
              <w:rPr>
                <w:color w:val="984806" w:themeColor="accent6" w:themeShade="80"/>
              </w:rPr>
              <w:t>:</w:t>
            </w:r>
          </w:p>
          <w:p w14:paraId="2851289B" w14:textId="77777777" w:rsidR="00F252E4" w:rsidRDefault="00F252E4" w:rsidP="00A416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2E4" w14:paraId="14225FD1" w14:textId="77777777" w:rsidTr="00121069">
        <w:tc>
          <w:tcPr>
            <w:tcW w:w="8828" w:type="dxa"/>
          </w:tcPr>
          <w:p w14:paraId="702EDF19" w14:textId="4958F614" w:rsidR="00A4164F" w:rsidRPr="00A4164F" w:rsidRDefault="00A4164F" w:rsidP="00A4164F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 w:rsidRPr="00A4164F">
              <w:t>Café</w:t>
            </w:r>
          </w:p>
          <w:p w14:paraId="5131A819" w14:textId="34C45DDD" w:rsidR="00A4164F" w:rsidRPr="00A4164F" w:rsidRDefault="00A4164F" w:rsidP="00A4164F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 w:rsidRPr="00A4164F">
              <w:t>Água</w:t>
            </w:r>
          </w:p>
          <w:p w14:paraId="1A227F5E" w14:textId="1A6BA2C6" w:rsidR="001B7A23" w:rsidRDefault="00A4164F" w:rsidP="00AB00A5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 w:rsidRPr="00A4164F">
              <w:t xml:space="preserve">Suco de Manga </w:t>
            </w:r>
          </w:p>
          <w:p w14:paraId="7909034F" w14:textId="7BFD6C09" w:rsidR="00727121" w:rsidRDefault="00727121" w:rsidP="00A4164F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>
              <w:t xml:space="preserve">Suco de Goiaba </w:t>
            </w:r>
          </w:p>
          <w:p w14:paraId="2C05F24C" w14:textId="52E7F99F" w:rsidR="00A25423" w:rsidRPr="00A4164F" w:rsidRDefault="00A25423" w:rsidP="00A4164F">
            <w:pPr>
              <w:pStyle w:val="SemEspaamento"/>
              <w:numPr>
                <w:ilvl w:val="0"/>
                <w:numId w:val="27"/>
              </w:numPr>
              <w:spacing w:line="360" w:lineRule="auto"/>
            </w:pPr>
            <w:r>
              <w:t>Chá Mate</w:t>
            </w:r>
          </w:p>
          <w:p w14:paraId="709F66BB" w14:textId="16DBCAA6" w:rsidR="00F252E4" w:rsidRPr="00DE036A" w:rsidRDefault="00A4164F" w:rsidP="00A4164F">
            <w:pPr>
              <w:pStyle w:val="SemEspaamento"/>
              <w:numPr>
                <w:ilvl w:val="0"/>
                <w:numId w:val="27"/>
              </w:numPr>
              <w:spacing w:line="360" w:lineRule="auto"/>
              <w:rPr>
                <w:b/>
                <w:bCs/>
              </w:rPr>
            </w:pPr>
            <w:r w:rsidRPr="00A4164F">
              <w:lastRenderedPageBreak/>
              <w:t>Refrigerante</w:t>
            </w:r>
            <w:r w:rsidR="00727121">
              <w:t xml:space="preserve"> Normal e Zero</w:t>
            </w:r>
          </w:p>
          <w:p w14:paraId="3A3B6870" w14:textId="113AFA93" w:rsidR="00DE036A" w:rsidRPr="00864782" w:rsidRDefault="00DE036A" w:rsidP="00DE036A">
            <w:pPr>
              <w:pStyle w:val="SemEspaamento"/>
              <w:spacing w:line="360" w:lineRule="auto"/>
              <w:ind w:left="360"/>
              <w:rPr>
                <w:b/>
                <w:bCs/>
              </w:rPr>
            </w:pPr>
          </w:p>
        </w:tc>
      </w:tr>
    </w:tbl>
    <w:p w14:paraId="5B85343F" w14:textId="77777777" w:rsidR="00A25423" w:rsidRPr="00827758" w:rsidRDefault="00A25423" w:rsidP="00A25423">
      <w:pPr>
        <w:spacing w:line="240" w:lineRule="auto"/>
        <w:rPr>
          <w:rFonts w:asciiTheme="majorHAnsi" w:hAnsiTheme="majorHAnsi"/>
          <w:color w:val="984806" w:themeColor="accent6" w:themeShade="80"/>
          <w:sz w:val="28"/>
          <w:szCs w:val="28"/>
        </w:rPr>
      </w:pPr>
      <w:r w:rsidRPr="00827758">
        <w:rPr>
          <w:rFonts w:asciiTheme="majorHAnsi" w:hAnsiTheme="majorHAnsi"/>
          <w:color w:val="984806" w:themeColor="accent6" w:themeShade="80"/>
          <w:sz w:val="28"/>
          <w:szCs w:val="28"/>
        </w:rPr>
        <w:lastRenderedPageBreak/>
        <w:t>Valores</w:t>
      </w:r>
      <w:r>
        <w:rPr>
          <w:rFonts w:asciiTheme="majorHAnsi" w:hAnsiTheme="majorHAnsi"/>
          <w:color w:val="984806" w:themeColor="accent6" w:themeShade="80"/>
          <w:sz w:val="28"/>
          <w:szCs w:val="28"/>
        </w:rPr>
        <w:t>:</w:t>
      </w:r>
    </w:p>
    <w:p w14:paraId="2032450E" w14:textId="77777777" w:rsidR="00A25423" w:rsidRPr="0036079A" w:rsidRDefault="00A25423" w:rsidP="00A25423">
      <w:pPr>
        <w:pStyle w:val="SemEspaamento"/>
        <w:rPr>
          <w:b/>
          <w:color w:val="984806" w:themeColor="accent6" w:themeShade="80"/>
          <w:sz w:val="16"/>
          <w:szCs w:val="16"/>
        </w:rPr>
      </w:pPr>
      <w:r w:rsidRPr="0036079A">
        <w:rPr>
          <w:b/>
          <w:color w:val="984806" w:themeColor="accent6" w:themeShade="80"/>
          <w:sz w:val="16"/>
          <w:szCs w:val="16"/>
        </w:rPr>
        <w:t>______________________________________________________________________________________________________________</w:t>
      </w:r>
    </w:p>
    <w:p w14:paraId="439000B4" w14:textId="4E07F3AE" w:rsidR="00A25423" w:rsidRDefault="00A25423" w:rsidP="00A25423">
      <w:pPr>
        <w:pStyle w:val="Ttulo2"/>
        <w:rPr>
          <w:b w:val="0"/>
          <w:bCs w:val="0"/>
          <w:color w:val="984806" w:themeColor="accent6" w:themeShade="80"/>
          <w:sz w:val="24"/>
          <w:szCs w:val="24"/>
        </w:rPr>
      </w:pPr>
      <w:r w:rsidRPr="499D5D84">
        <w:rPr>
          <w:b w:val="0"/>
          <w:bCs w:val="0"/>
          <w:color w:val="984806" w:themeColor="accent6" w:themeShade="80"/>
          <w:sz w:val="24"/>
          <w:szCs w:val="24"/>
        </w:rPr>
        <w:t>Valor:</w:t>
      </w:r>
      <w:r>
        <w:rPr>
          <w:b w:val="0"/>
          <w:bCs w:val="0"/>
          <w:color w:val="984806" w:themeColor="accent6" w:themeShade="80"/>
          <w:sz w:val="24"/>
          <w:szCs w:val="24"/>
        </w:rPr>
        <w:t xml:space="preserve"> </w:t>
      </w:r>
      <w:r w:rsidR="00221353">
        <w:rPr>
          <w:b w:val="0"/>
          <w:bCs w:val="0"/>
          <w:color w:val="984806" w:themeColor="accent6" w:themeShade="80"/>
          <w:sz w:val="24"/>
          <w:szCs w:val="24"/>
        </w:rPr>
        <w:t>{{</w:t>
      </w:r>
      <w:proofErr w:type="spellStart"/>
      <w:r w:rsidR="00837704">
        <w:rPr>
          <w:b w:val="0"/>
          <w:bCs w:val="0"/>
          <w:color w:val="984806" w:themeColor="accent6" w:themeShade="80"/>
          <w:sz w:val="24"/>
          <w:szCs w:val="24"/>
        </w:rPr>
        <w:t>Valor</w:t>
      </w:r>
      <w:r w:rsidR="00DD589F">
        <w:rPr>
          <w:b w:val="0"/>
          <w:bCs w:val="0"/>
          <w:color w:val="984806" w:themeColor="accent6" w:themeShade="80"/>
          <w:sz w:val="24"/>
          <w:szCs w:val="24"/>
        </w:rPr>
        <w:t>_</w:t>
      </w:r>
      <w:r w:rsidR="00837704">
        <w:rPr>
          <w:b w:val="0"/>
          <w:bCs w:val="0"/>
          <w:color w:val="984806" w:themeColor="accent6" w:themeShade="80"/>
          <w:sz w:val="24"/>
          <w:szCs w:val="24"/>
        </w:rPr>
        <w:t>total</w:t>
      </w:r>
      <w:proofErr w:type="spellEnd"/>
      <w:r w:rsidR="00221353">
        <w:rPr>
          <w:b w:val="0"/>
          <w:bCs w:val="0"/>
          <w:color w:val="984806" w:themeColor="accent6" w:themeShade="80"/>
          <w:sz w:val="24"/>
          <w:szCs w:val="24"/>
        </w:rPr>
        <w:t>}}</w:t>
      </w:r>
      <w:r>
        <w:rPr>
          <w:b w:val="0"/>
          <w:bCs w:val="0"/>
          <w:color w:val="984806" w:themeColor="accent6" w:themeShade="80"/>
          <w:sz w:val="24"/>
          <w:szCs w:val="24"/>
        </w:rPr>
        <w:t xml:space="preserve"> p/ dia</w:t>
      </w:r>
    </w:p>
    <w:p w14:paraId="0677D256" w14:textId="77777777" w:rsidR="00A25423" w:rsidRPr="00AC3DBD" w:rsidRDefault="00A25423" w:rsidP="00A25423">
      <w:pPr>
        <w:spacing w:line="480" w:lineRule="auto"/>
        <w:rPr>
          <w:b/>
          <w:bCs/>
          <w:color w:val="984806"/>
        </w:rPr>
      </w:pPr>
      <w:r w:rsidRPr="7172E286">
        <w:rPr>
          <w:b/>
          <w:bCs/>
          <w:color w:val="984806"/>
        </w:rPr>
        <w:t>________________________________________________________________________________</w:t>
      </w:r>
    </w:p>
    <w:p w14:paraId="3DCCD1A8" w14:textId="77777777" w:rsidR="00A25423" w:rsidRPr="005A24F5" w:rsidRDefault="00A25423" w:rsidP="00A25423">
      <w:pPr>
        <w:spacing w:line="480" w:lineRule="auto"/>
        <w:rPr>
          <w:rFonts w:ascii="Times New Roman" w:hAnsi="Times New Roman" w:cs="Times New Roman"/>
          <w:color w:val="984806"/>
          <w:sz w:val="24"/>
          <w:szCs w:val="24"/>
        </w:rPr>
      </w:pPr>
      <w:r w:rsidRPr="7172E286">
        <w:rPr>
          <w:rFonts w:ascii="Times New Roman" w:hAnsi="Times New Roman" w:cs="Times New Roman"/>
          <w:color w:val="984806"/>
          <w:sz w:val="24"/>
          <w:szCs w:val="24"/>
        </w:rPr>
        <w:t>Condições Gerais:</w:t>
      </w:r>
    </w:p>
    <w:p w14:paraId="7593FE82" w14:textId="77777777" w:rsidR="00A25423" w:rsidRPr="00AC418C" w:rsidRDefault="00A25423" w:rsidP="00A2542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color w:val="984806"/>
          <w:sz w:val="18"/>
          <w:szCs w:val="18"/>
        </w:rPr>
      </w:pPr>
      <w:r w:rsidRPr="7172E286">
        <w:rPr>
          <w:rFonts w:ascii="Calibri" w:eastAsia="Calibri" w:hAnsi="Calibri" w:cs="Calibri"/>
          <w:color w:val="984806"/>
          <w:sz w:val="18"/>
          <w:szCs w:val="18"/>
        </w:rPr>
        <w:t xml:space="preserve">O cardápio acima se refere à sugestão padrão sujeita a alteração à de acordo com o cliente. </w:t>
      </w:r>
    </w:p>
    <w:p w14:paraId="4997B152" w14:textId="77777777" w:rsidR="00A25423" w:rsidRDefault="00A25423" w:rsidP="00A2542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color w:val="984806"/>
          <w:sz w:val="18"/>
          <w:szCs w:val="18"/>
        </w:rPr>
      </w:pPr>
      <w:r w:rsidRPr="7172E286">
        <w:rPr>
          <w:rFonts w:ascii="Calibri" w:eastAsia="Calibri" w:hAnsi="Calibri" w:cs="Calibri"/>
          <w:color w:val="984806"/>
          <w:sz w:val="18"/>
          <w:szCs w:val="18"/>
        </w:rPr>
        <w:t>A proposta inclui todo material e mão de obra necessários para o sucesso do evento</w:t>
      </w:r>
      <w:r>
        <w:rPr>
          <w:rFonts w:ascii="Calibri" w:eastAsia="Calibri" w:hAnsi="Calibri" w:cs="Calibri"/>
          <w:color w:val="984806"/>
          <w:sz w:val="18"/>
          <w:szCs w:val="18"/>
        </w:rPr>
        <w:t>, como mesa para o buffet, toalhas e utensílios</w:t>
      </w:r>
      <w:r w:rsidRPr="7172E286">
        <w:rPr>
          <w:rFonts w:ascii="Calibri" w:eastAsia="Calibri" w:hAnsi="Calibri" w:cs="Calibri"/>
          <w:color w:val="984806"/>
          <w:sz w:val="18"/>
          <w:szCs w:val="18"/>
        </w:rPr>
        <w:t>.</w:t>
      </w:r>
    </w:p>
    <w:p w14:paraId="5B7A6670" w14:textId="77777777" w:rsidR="00A25423" w:rsidRDefault="00A25423" w:rsidP="00A25423">
      <w:pPr>
        <w:pStyle w:val="PargrafodaLista"/>
        <w:numPr>
          <w:ilvl w:val="0"/>
          <w:numId w:val="3"/>
        </w:numPr>
        <w:rPr>
          <w:rFonts w:ascii="Calibri" w:eastAsia="Calibri" w:hAnsi="Calibri" w:cs="Calibri"/>
          <w:color w:val="984806"/>
          <w:sz w:val="18"/>
          <w:szCs w:val="18"/>
        </w:rPr>
      </w:pPr>
      <w:r>
        <w:rPr>
          <w:rFonts w:ascii="Calibri" w:eastAsia="Calibri" w:hAnsi="Calibri" w:cs="Calibri"/>
          <w:color w:val="984806"/>
          <w:sz w:val="18"/>
          <w:szCs w:val="18"/>
        </w:rPr>
        <w:t xml:space="preserve">O fornecimento de ponto de água e energia, se necessários, são de responsabilidade do cliente. </w:t>
      </w:r>
    </w:p>
    <w:p w14:paraId="34FD5450" w14:textId="77777777" w:rsidR="00A25423" w:rsidRDefault="00A25423" w:rsidP="00A25423">
      <w:pPr>
        <w:pStyle w:val="PargrafodaLista"/>
        <w:rPr>
          <w:rFonts w:ascii="Calibri" w:eastAsia="Calibri" w:hAnsi="Calibri" w:cs="Calibri"/>
          <w:color w:val="984806"/>
          <w:sz w:val="18"/>
          <w:szCs w:val="18"/>
        </w:rPr>
      </w:pPr>
    </w:p>
    <w:p w14:paraId="32C6C778" w14:textId="77777777" w:rsidR="00A25423" w:rsidRDefault="00A25423" w:rsidP="00A25423">
      <w:pPr>
        <w:pStyle w:val="PargrafodaLista"/>
        <w:rPr>
          <w:rFonts w:ascii="Calibri" w:eastAsia="Calibri" w:hAnsi="Calibri" w:cs="Calibri"/>
          <w:color w:val="984806"/>
          <w:sz w:val="18"/>
          <w:szCs w:val="18"/>
        </w:rPr>
      </w:pPr>
    </w:p>
    <w:p w14:paraId="72680FEB" w14:textId="740B7690" w:rsidR="00A25423" w:rsidRPr="00A25423" w:rsidRDefault="00A25423" w:rsidP="00A25423">
      <w:pPr>
        <w:pStyle w:val="PargrafodaLista"/>
        <w:jc w:val="right"/>
        <w:rPr>
          <w:rFonts w:ascii="Calibri" w:eastAsia="Calibri" w:hAnsi="Calibri" w:cs="Calibri"/>
          <w:color w:val="984806"/>
          <w:sz w:val="28"/>
          <w:szCs w:val="28"/>
        </w:rPr>
      </w:pPr>
      <w:r w:rsidRPr="00A25423">
        <w:rPr>
          <w:rFonts w:ascii="Calibri" w:eastAsia="Calibri" w:hAnsi="Calibri" w:cs="Calibri"/>
          <w:color w:val="984806"/>
          <w:sz w:val="28"/>
          <w:szCs w:val="28"/>
        </w:rPr>
        <w:t xml:space="preserve">Rio de Janeiro, </w:t>
      </w:r>
      <w:proofErr w:type="gramStart"/>
      <w:r w:rsidR="00221353">
        <w:rPr>
          <w:rFonts w:ascii="Calibri" w:eastAsia="Calibri" w:hAnsi="Calibri" w:cs="Calibri"/>
          <w:color w:val="984806"/>
          <w:sz w:val="28"/>
          <w:szCs w:val="28"/>
        </w:rPr>
        <w:t>{{</w:t>
      </w:r>
      <w:r w:rsidR="00DD589F" w:rsidRPr="00DD589F">
        <w:t xml:space="preserve"> </w:t>
      </w:r>
      <w:proofErr w:type="spellStart"/>
      <w:r w:rsidR="00DD589F" w:rsidRPr="00DD589F">
        <w:rPr>
          <w:rFonts w:ascii="Calibri" w:eastAsia="Calibri" w:hAnsi="Calibri" w:cs="Calibri"/>
          <w:color w:val="984806"/>
          <w:sz w:val="28"/>
          <w:szCs w:val="28"/>
        </w:rPr>
        <w:t>data</w:t>
      </w:r>
      <w:proofErr w:type="gramEnd"/>
      <w:r w:rsidR="00DD589F" w:rsidRPr="00DD589F">
        <w:rPr>
          <w:rFonts w:ascii="Calibri" w:eastAsia="Calibri" w:hAnsi="Calibri" w:cs="Calibri"/>
          <w:color w:val="984806"/>
          <w:sz w:val="28"/>
          <w:szCs w:val="28"/>
        </w:rPr>
        <w:t>_emissao</w:t>
      </w:r>
      <w:proofErr w:type="spellEnd"/>
      <w:r w:rsidR="00221353">
        <w:rPr>
          <w:rFonts w:ascii="Calibri" w:eastAsia="Calibri" w:hAnsi="Calibri" w:cs="Calibri"/>
          <w:color w:val="984806"/>
          <w:sz w:val="28"/>
          <w:szCs w:val="28"/>
        </w:rPr>
        <w:t>}}</w:t>
      </w:r>
    </w:p>
    <w:p w14:paraId="01B8B3C1" w14:textId="77777777" w:rsidR="00A25423" w:rsidRPr="00AC3DBD" w:rsidRDefault="00A25423" w:rsidP="00A25423">
      <w:pPr>
        <w:rPr>
          <w:rFonts w:ascii="Calibri" w:eastAsia="Calibri" w:hAnsi="Calibri" w:cs="Calibri"/>
          <w:color w:val="984806"/>
          <w:sz w:val="18"/>
          <w:szCs w:val="18"/>
        </w:rPr>
      </w:pPr>
    </w:p>
    <w:p w14:paraId="25D49728" w14:textId="77777777" w:rsidR="00A25423" w:rsidRDefault="00A25423" w:rsidP="00A25423">
      <w:pPr>
        <w:spacing w:after="0" w:line="240" w:lineRule="auto"/>
        <w:ind w:left="6372"/>
        <w:rPr>
          <w:rFonts w:ascii="Cambria" w:eastAsia="Cambria" w:hAnsi="Cambria" w:cs="Cambria"/>
          <w:b/>
          <w:bCs/>
          <w:i/>
          <w:iCs/>
          <w:color w:val="984806"/>
          <w:sz w:val="36"/>
          <w:szCs w:val="36"/>
        </w:rPr>
      </w:pPr>
      <w:r w:rsidRPr="3C71D197">
        <w:rPr>
          <w:rFonts w:ascii="Cambria" w:eastAsia="Cambria" w:hAnsi="Cambria" w:cs="Cambria"/>
          <w:b/>
          <w:bCs/>
          <w:i/>
          <w:iCs/>
          <w:color w:val="984806" w:themeColor="accent6" w:themeShade="80"/>
          <w:sz w:val="36"/>
          <w:szCs w:val="36"/>
        </w:rPr>
        <w:t>Apollo Eventos</w:t>
      </w:r>
    </w:p>
    <w:p w14:paraId="25F1FE0D" w14:textId="77777777" w:rsidR="003F1AD8" w:rsidRPr="003F1AD8" w:rsidRDefault="003F1AD8" w:rsidP="007A4C6A"/>
    <w:sectPr w:rsidR="003F1AD8" w:rsidRPr="003F1AD8" w:rsidSect="008B165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3B08F" w14:textId="77777777" w:rsidR="004C37D5" w:rsidRDefault="004C37D5" w:rsidP="008B1657">
      <w:pPr>
        <w:spacing w:after="0" w:line="240" w:lineRule="auto"/>
      </w:pPr>
      <w:r>
        <w:separator/>
      </w:r>
    </w:p>
  </w:endnote>
  <w:endnote w:type="continuationSeparator" w:id="0">
    <w:p w14:paraId="55347FD6" w14:textId="77777777" w:rsidR="004C37D5" w:rsidRDefault="004C37D5" w:rsidP="008B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C4EA4" w14:textId="77777777" w:rsidR="00200D4C" w:rsidRDefault="00200D4C" w:rsidP="00200D4C">
    <w:pPr>
      <w:pStyle w:val="SemEspaamento"/>
      <w:jc w:val="center"/>
      <w:rPr>
        <w:sz w:val="18"/>
        <w:szCs w:val="18"/>
      </w:rPr>
    </w:pPr>
    <w:proofErr w:type="spellStart"/>
    <w:r>
      <w:rPr>
        <w:sz w:val="18"/>
        <w:szCs w:val="18"/>
      </w:rPr>
      <w:t>Rlima</w:t>
    </w:r>
    <w:proofErr w:type="spellEnd"/>
    <w:r>
      <w:rPr>
        <w:sz w:val="18"/>
        <w:szCs w:val="18"/>
      </w:rPr>
      <w:t xml:space="preserve"> Produções e Eventos Ltda. CNPJ: 10.525.108/0001-51</w:t>
    </w:r>
  </w:p>
  <w:p w14:paraId="3E81BA5B" w14:textId="0897E8BC" w:rsidR="00200D4C" w:rsidRDefault="00200D4C" w:rsidP="00200D4C">
    <w:pPr>
      <w:pStyle w:val="SemEspaamento"/>
      <w:jc w:val="center"/>
      <w:rPr>
        <w:sz w:val="18"/>
        <w:szCs w:val="18"/>
      </w:rPr>
    </w:pPr>
    <w:hyperlink r:id="rId1" w:history="1">
      <w:r>
        <w:rPr>
          <w:rStyle w:val="Hyperlink"/>
          <w:sz w:val="18"/>
          <w:szCs w:val="18"/>
        </w:rPr>
        <w:t>contato@apolloeventos.com.br</w:t>
      </w:r>
    </w:hyperlink>
    <w:r>
      <w:rPr>
        <w:sz w:val="18"/>
        <w:szCs w:val="18"/>
      </w:rPr>
      <w:t xml:space="preserve"> / (21) 3439-9950</w:t>
    </w:r>
    <w:r w:rsidR="00993E44">
      <w:rPr>
        <w:sz w:val="18"/>
        <w:szCs w:val="18"/>
      </w:rPr>
      <w:t xml:space="preserve"> – (21) 96750-2018</w:t>
    </w:r>
  </w:p>
  <w:p w14:paraId="11D6F833" w14:textId="77777777" w:rsidR="00200D4C" w:rsidRDefault="00200D4C" w:rsidP="00200D4C">
    <w:pPr>
      <w:pStyle w:val="SemEspaamento"/>
      <w:jc w:val="center"/>
      <w:rPr>
        <w:sz w:val="18"/>
        <w:szCs w:val="18"/>
      </w:rPr>
    </w:pPr>
    <w:r>
      <w:rPr>
        <w:sz w:val="18"/>
        <w:szCs w:val="18"/>
      </w:rPr>
      <w:t>Rua Barão de Vassouras, 16 – Grajaú – RIO DE JANEIRO – RJ CEP: 20.541-118</w:t>
    </w:r>
  </w:p>
  <w:p w14:paraId="02614873" w14:textId="77777777" w:rsidR="00DC69E1" w:rsidRPr="00DC3BAD" w:rsidRDefault="00DC69E1">
    <w:pPr>
      <w:pStyle w:val="Rodap"/>
      <w:rPr>
        <w:sz w:val="18"/>
        <w:szCs w:val="18"/>
      </w:rPr>
    </w:pPr>
    <w:r>
      <w:rPr>
        <w:noProof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6BECF" w14:textId="77777777" w:rsidR="004C37D5" w:rsidRDefault="004C37D5" w:rsidP="008B1657">
      <w:pPr>
        <w:spacing w:after="0" w:line="240" w:lineRule="auto"/>
      </w:pPr>
      <w:r>
        <w:separator/>
      </w:r>
    </w:p>
  </w:footnote>
  <w:footnote w:type="continuationSeparator" w:id="0">
    <w:p w14:paraId="11C03ACF" w14:textId="77777777" w:rsidR="004C37D5" w:rsidRDefault="004C37D5" w:rsidP="008B1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5A809" w14:textId="77777777" w:rsidR="008B1657" w:rsidRDefault="00995CE3">
    <w:pPr>
      <w:pStyle w:val="Cabealho"/>
    </w:pPr>
    <w:r>
      <w:rPr>
        <w:noProof/>
      </w:rPr>
      <w:pict w14:anchorId="22BDAF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03829" o:spid="_x0000_s1026" type="#_x0000_t75" style="position:absolute;margin-left:0;margin-top:0;width:441.75pt;height:624.75pt;z-index:-251657216;mso-position-horizontal:center;mso-position-horizontal-relative:margin;mso-position-vertical:center;mso-position-vertical-relative:margin" o:allowincell="f">
          <v:imagedata r:id="rId1" o:title="Papel_timbrado_marc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61E4C" w14:textId="77777777" w:rsidR="008B1657" w:rsidRDefault="00995CE3">
    <w:pPr>
      <w:pStyle w:val="Cabealho"/>
    </w:pPr>
    <w:r>
      <w:rPr>
        <w:noProof/>
      </w:rPr>
      <w:pict w14:anchorId="6365FB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03830" o:spid="_x0000_s1027" type="#_x0000_t75" style="position:absolute;margin-left:0;margin-top:0;width:612.35pt;height:850.4pt;z-index:-251656192;mso-position-horizontal:center;mso-position-horizontal-relative:margin;mso-position-vertical:center;mso-position-vertical-relative:margin" o:allowincell="f" filled="t" fillcolor="#d8d8d8 [2732]">
          <v:imagedata r:id="rId1" o:title="Papel_timbrado_marca"/>
          <w10:wrap anchorx="margin" anchory="margin"/>
        </v:shape>
      </w:pict>
    </w:r>
    <w:r w:rsidR="008B1657">
      <w:rPr>
        <w:noProof/>
      </w:rPr>
      <w:drawing>
        <wp:inline distT="0" distB="0" distL="0" distR="0" wp14:anchorId="67E9E07C" wp14:editId="07777777">
          <wp:extent cx="926592" cy="1078992"/>
          <wp:effectExtent l="19050" t="0" r="6858" b="0"/>
          <wp:docPr id="1" name="Imagem 0" descr="Papel_timbrado_ca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_timbrado_cab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6592" cy="1078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7B00A" w14:textId="77777777" w:rsidR="008B1657" w:rsidRDefault="00995CE3">
    <w:pPr>
      <w:pStyle w:val="Cabealho"/>
    </w:pPr>
    <w:r>
      <w:rPr>
        <w:noProof/>
      </w:rPr>
      <w:pict w14:anchorId="52679E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03828" o:spid="_x0000_s1025" type="#_x0000_t75" style="position:absolute;margin-left:0;margin-top:0;width:441.75pt;height:624.75pt;z-index:-251658240;mso-position-horizontal:center;mso-position-horizontal-relative:margin;mso-position-vertical:center;mso-position-vertical-relative:margin" o:allowincell="f">
          <v:imagedata r:id="rId1" o:title="Papel_timbrado_marc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726"/>
    <w:multiLevelType w:val="hybridMultilevel"/>
    <w:tmpl w:val="85101DA4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33BA8"/>
    <w:multiLevelType w:val="hybridMultilevel"/>
    <w:tmpl w:val="9A6220C4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BE6FB1"/>
    <w:multiLevelType w:val="hybridMultilevel"/>
    <w:tmpl w:val="404277D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525F5"/>
    <w:multiLevelType w:val="hybridMultilevel"/>
    <w:tmpl w:val="21F2A654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8E2591"/>
    <w:multiLevelType w:val="hybridMultilevel"/>
    <w:tmpl w:val="ADDC7C4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E3FE4"/>
    <w:multiLevelType w:val="hybridMultilevel"/>
    <w:tmpl w:val="A5FAFB54"/>
    <w:lvl w:ilvl="0" w:tplc="7ABC14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DBAF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40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C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660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6E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C4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EE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6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B5195"/>
    <w:multiLevelType w:val="hybridMultilevel"/>
    <w:tmpl w:val="236689FC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8F704D"/>
    <w:multiLevelType w:val="hybridMultilevel"/>
    <w:tmpl w:val="1B54D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06EA9"/>
    <w:multiLevelType w:val="hybridMultilevel"/>
    <w:tmpl w:val="2F843382"/>
    <w:lvl w:ilvl="0" w:tplc="7BA4A6EC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D38"/>
    <w:multiLevelType w:val="multilevel"/>
    <w:tmpl w:val="B5DE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A212F"/>
    <w:multiLevelType w:val="hybridMultilevel"/>
    <w:tmpl w:val="7124CED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5F1C4F"/>
    <w:multiLevelType w:val="hybridMultilevel"/>
    <w:tmpl w:val="DFE88278"/>
    <w:lvl w:ilvl="0" w:tplc="B360212C">
      <w:numFmt w:val="bullet"/>
      <w:lvlText w:val="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275E51"/>
    <w:multiLevelType w:val="hybridMultilevel"/>
    <w:tmpl w:val="11E60D80"/>
    <w:lvl w:ilvl="0" w:tplc="421A50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E86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2AB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A7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87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887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E9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6E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AE8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B0426"/>
    <w:multiLevelType w:val="hybridMultilevel"/>
    <w:tmpl w:val="6470AD6C"/>
    <w:lvl w:ilvl="0" w:tplc="930474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B57B5B"/>
    <w:multiLevelType w:val="hybridMultilevel"/>
    <w:tmpl w:val="25C8F6FE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B2698"/>
    <w:multiLevelType w:val="hybridMultilevel"/>
    <w:tmpl w:val="8DEE451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14327"/>
    <w:multiLevelType w:val="hybridMultilevel"/>
    <w:tmpl w:val="4092A87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55D6E"/>
    <w:multiLevelType w:val="hybridMultilevel"/>
    <w:tmpl w:val="178A7700"/>
    <w:lvl w:ilvl="0" w:tplc="BE7C4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2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EA7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E5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0D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E7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27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C4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AC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0311C"/>
    <w:multiLevelType w:val="hybridMultilevel"/>
    <w:tmpl w:val="8A429D62"/>
    <w:lvl w:ilvl="0" w:tplc="5F304F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F7A8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8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81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03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CEB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8D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8A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41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D7C9E"/>
    <w:multiLevelType w:val="hybridMultilevel"/>
    <w:tmpl w:val="049E80A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DA5F95"/>
    <w:multiLevelType w:val="hybridMultilevel"/>
    <w:tmpl w:val="22AA5A9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70CD3"/>
    <w:multiLevelType w:val="hybridMultilevel"/>
    <w:tmpl w:val="3C16A0D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EB1252"/>
    <w:multiLevelType w:val="hybridMultilevel"/>
    <w:tmpl w:val="F89C05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D537D"/>
    <w:multiLevelType w:val="hybridMultilevel"/>
    <w:tmpl w:val="2530F072"/>
    <w:lvl w:ilvl="0" w:tplc="C09220C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B0721"/>
    <w:multiLevelType w:val="hybridMultilevel"/>
    <w:tmpl w:val="413E325C"/>
    <w:lvl w:ilvl="0" w:tplc="8090BC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1785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8C4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42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89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09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E7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08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89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114120">
    <w:abstractNumId w:val="24"/>
  </w:num>
  <w:num w:numId="2" w16cid:durableId="1570994308">
    <w:abstractNumId w:val="17"/>
  </w:num>
  <w:num w:numId="3" w16cid:durableId="1447189912">
    <w:abstractNumId w:val="5"/>
  </w:num>
  <w:num w:numId="4" w16cid:durableId="60686399">
    <w:abstractNumId w:val="18"/>
  </w:num>
  <w:num w:numId="5" w16cid:durableId="1459107359">
    <w:abstractNumId w:val="12"/>
  </w:num>
  <w:num w:numId="6" w16cid:durableId="847250907">
    <w:abstractNumId w:val="16"/>
  </w:num>
  <w:num w:numId="7" w16cid:durableId="174923234">
    <w:abstractNumId w:val="19"/>
  </w:num>
  <w:num w:numId="8" w16cid:durableId="735974692">
    <w:abstractNumId w:val="13"/>
  </w:num>
  <w:num w:numId="9" w16cid:durableId="227230066">
    <w:abstractNumId w:val="14"/>
  </w:num>
  <w:num w:numId="10" w16cid:durableId="1506626325">
    <w:abstractNumId w:val="1"/>
  </w:num>
  <w:num w:numId="11" w16cid:durableId="1196191488">
    <w:abstractNumId w:val="0"/>
  </w:num>
  <w:num w:numId="12" w16cid:durableId="1391999996">
    <w:abstractNumId w:val="6"/>
  </w:num>
  <w:num w:numId="13" w16cid:durableId="2075007890">
    <w:abstractNumId w:val="22"/>
  </w:num>
  <w:num w:numId="14" w16cid:durableId="2055695662">
    <w:abstractNumId w:val="23"/>
  </w:num>
  <w:num w:numId="15" w16cid:durableId="1019506551">
    <w:abstractNumId w:val="10"/>
  </w:num>
  <w:num w:numId="16" w16cid:durableId="29244456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4839158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86082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368455">
    <w:abstractNumId w:val="2"/>
  </w:num>
  <w:num w:numId="20" w16cid:durableId="1189679487">
    <w:abstractNumId w:val="20"/>
  </w:num>
  <w:num w:numId="21" w16cid:durableId="229190650">
    <w:abstractNumId w:val="15"/>
  </w:num>
  <w:num w:numId="22" w16cid:durableId="1792361309">
    <w:abstractNumId w:val="9"/>
  </w:num>
  <w:num w:numId="23" w16cid:durableId="943610939">
    <w:abstractNumId w:val="4"/>
  </w:num>
  <w:num w:numId="24" w16cid:durableId="1213541614">
    <w:abstractNumId w:val="11"/>
  </w:num>
  <w:num w:numId="25" w16cid:durableId="9528300">
    <w:abstractNumId w:val="7"/>
  </w:num>
  <w:num w:numId="26" w16cid:durableId="732510740">
    <w:abstractNumId w:val="8"/>
  </w:num>
  <w:num w:numId="27" w16cid:durableId="1629898283">
    <w:abstractNumId w:val="3"/>
  </w:num>
  <w:num w:numId="28" w16cid:durableId="11557558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8E"/>
    <w:rsid w:val="00005DA0"/>
    <w:rsid w:val="0001756B"/>
    <w:rsid w:val="00021786"/>
    <w:rsid w:val="00022C97"/>
    <w:rsid w:val="0002524B"/>
    <w:rsid w:val="00032A15"/>
    <w:rsid w:val="00054729"/>
    <w:rsid w:val="000634FD"/>
    <w:rsid w:val="00086D95"/>
    <w:rsid w:val="00095251"/>
    <w:rsid w:val="00095859"/>
    <w:rsid w:val="000A11D3"/>
    <w:rsid w:val="000B45D2"/>
    <w:rsid w:val="000B783E"/>
    <w:rsid w:val="000D408B"/>
    <w:rsid w:val="000E5348"/>
    <w:rsid w:val="000F0500"/>
    <w:rsid w:val="000F2E8D"/>
    <w:rsid w:val="000F30FA"/>
    <w:rsid w:val="000F5811"/>
    <w:rsid w:val="00120E90"/>
    <w:rsid w:val="00121069"/>
    <w:rsid w:val="00122002"/>
    <w:rsid w:val="001243FE"/>
    <w:rsid w:val="00125A51"/>
    <w:rsid w:val="001336D9"/>
    <w:rsid w:val="00133765"/>
    <w:rsid w:val="00135ABF"/>
    <w:rsid w:val="001367B3"/>
    <w:rsid w:val="001407CE"/>
    <w:rsid w:val="001533B9"/>
    <w:rsid w:val="0018329D"/>
    <w:rsid w:val="00186A43"/>
    <w:rsid w:val="00196F70"/>
    <w:rsid w:val="001A760F"/>
    <w:rsid w:val="001B707F"/>
    <w:rsid w:val="001B7A23"/>
    <w:rsid w:val="001B7DA9"/>
    <w:rsid w:val="001C193E"/>
    <w:rsid w:val="001C74B8"/>
    <w:rsid w:val="001D0D74"/>
    <w:rsid w:val="00200D4C"/>
    <w:rsid w:val="00204DD8"/>
    <w:rsid w:val="00207FA8"/>
    <w:rsid w:val="00221353"/>
    <w:rsid w:val="00232184"/>
    <w:rsid w:val="00233255"/>
    <w:rsid w:val="00241B63"/>
    <w:rsid w:val="002447D3"/>
    <w:rsid w:val="00246577"/>
    <w:rsid w:val="002477CA"/>
    <w:rsid w:val="002563FB"/>
    <w:rsid w:val="00263DFE"/>
    <w:rsid w:val="00271563"/>
    <w:rsid w:val="002715DF"/>
    <w:rsid w:val="00275C1B"/>
    <w:rsid w:val="00281B00"/>
    <w:rsid w:val="00292FA2"/>
    <w:rsid w:val="002A1A27"/>
    <w:rsid w:val="002A688A"/>
    <w:rsid w:val="002D31B1"/>
    <w:rsid w:val="002E5CDC"/>
    <w:rsid w:val="002E7D13"/>
    <w:rsid w:val="003034B9"/>
    <w:rsid w:val="0031225A"/>
    <w:rsid w:val="003126FE"/>
    <w:rsid w:val="00314094"/>
    <w:rsid w:val="00321191"/>
    <w:rsid w:val="00334786"/>
    <w:rsid w:val="00336525"/>
    <w:rsid w:val="00340CF8"/>
    <w:rsid w:val="0034760A"/>
    <w:rsid w:val="00351CB7"/>
    <w:rsid w:val="0036079A"/>
    <w:rsid w:val="003729A7"/>
    <w:rsid w:val="003748CB"/>
    <w:rsid w:val="00387AAC"/>
    <w:rsid w:val="00392A31"/>
    <w:rsid w:val="003C42E4"/>
    <w:rsid w:val="003F1576"/>
    <w:rsid w:val="003F1AD8"/>
    <w:rsid w:val="003F6FC5"/>
    <w:rsid w:val="0040528E"/>
    <w:rsid w:val="0040748C"/>
    <w:rsid w:val="00415678"/>
    <w:rsid w:val="00415E3B"/>
    <w:rsid w:val="004223A8"/>
    <w:rsid w:val="004250A7"/>
    <w:rsid w:val="0042591E"/>
    <w:rsid w:val="004267CF"/>
    <w:rsid w:val="00433996"/>
    <w:rsid w:val="004422BF"/>
    <w:rsid w:val="00455F73"/>
    <w:rsid w:val="00460BB1"/>
    <w:rsid w:val="00461DC9"/>
    <w:rsid w:val="00462875"/>
    <w:rsid w:val="0046455C"/>
    <w:rsid w:val="004646C4"/>
    <w:rsid w:val="004662B4"/>
    <w:rsid w:val="0047620C"/>
    <w:rsid w:val="0047710F"/>
    <w:rsid w:val="00493562"/>
    <w:rsid w:val="004B7CC7"/>
    <w:rsid w:val="004C23CC"/>
    <w:rsid w:val="004C37D5"/>
    <w:rsid w:val="004D35B9"/>
    <w:rsid w:val="004D7783"/>
    <w:rsid w:val="004F27F5"/>
    <w:rsid w:val="00505B6F"/>
    <w:rsid w:val="005114CC"/>
    <w:rsid w:val="0051669D"/>
    <w:rsid w:val="00524E12"/>
    <w:rsid w:val="0054409E"/>
    <w:rsid w:val="0056086A"/>
    <w:rsid w:val="005609C2"/>
    <w:rsid w:val="00564437"/>
    <w:rsid w:val="0056629E"/>
    <w:rsid w:val="005709EF"/>
    <w:rsid w:val="00571A4F"/>
    <w:rsid w:val="005872A0"/>
    <w:rsid w:val="00587806"/>
    <w:rsid w:val="005A24F5"/>
    <w:rsid w:val="005A49B9"/>
    <w:rsid w:val="005B0047"/>
    <w:rsid w:val="005B1A91"/>
    <w:rsid w:val="005B7CC7"/>
    <w:rsid w:val="005C2659"/>
    <w:rsid w:val="005E55CC"/>
    <w:rsid w:val="005E7E0C"/>
    <w:rsid w:val="005F693B"/>
    <w:rsid w:val="00611EC6"/>
    <w:rsid w:val="00614BFF"/>
    <w:rsid w:val="0062688D"/>
    <w:rsid w:val="00634535"/>
    <w:rsid w:val="00634D80"/>
    <w:rsid w:val="00640F8E"/>
    <w:rsid w:val="00650316"/>
    <w:rsid w:val="006526BB"/>
    <w:rsid w:val="00653BF4"/>
    <w:rsid w:val="00655997"/>
    <w:rsid w:val="00656273"/>
    <w:rsid w:val="00662247"/>
    <w:rsid w:val="006659BF"/>
    <w:rsid w:val="00680E62"/>
    <w:rsid w:val="00680EC6"/>
    <w:rsid w:val="0069347A"/>
    <w:rsid w:val="006951DF"/>
    <w:rsid w:val="006A4F9E"/>
    <w:rsid w:val="006A5EE2"/>
    <w:rsid w:val="006D004F"/>
    <w:rsid w:val="006D4A23"/>
    <w:rsid w:val="006D65DB"/>
    <w:rsid w:val="006D7D42"/>
    <w:rsid w:val="00703DBB"/>
    <w:rsid w:val="00727121"/>
    <w:rsid w:val="007374AC"/>
    <w:rsid w:val="0074461F"/>
    <w:rsid w:val="00744B54"/>
    <w:rsid w:val="007460BF"/>
    <w:rsid w:val="00784722"/>
    <w:rsid w:val="00785E65"/>
    <w:rsid w:val="00792DD8"/>
    <w:rsid w:val="00794A0E"/>
    <w:rsid w:val="007969DB"/>
    <w:rsid w:val="007A4C6A"/>
    <w:rsid w:val="007A6833"/>
    <w:rsid w:val="007B3904"/>
    <w:rsid w:val="007C00BB"/>
    <w:rsid w:val="007D1C5E"/>
    <w:rsid w:val="007E2E8B"/>
    <w:rsid w:val="007F7224"/>
    <w:rsid w:val="00802279"/>
    <w:rsid w:val="00803BCD"/>
    <w:rsid w:val="008111CD"/>
    <w:rsid w:val="00811531"/>
    <w:rsid w:val="0081583D"/>
    <w:rsid w:val="00827758"/>
    <w:rsid w:val="00837704"/>
    <w:rsid w:val="00840123"/>
    <w:rsid w:val="00845BC9"/>
    <w:rsid w:val="00856443"/>
    <w:rsid w:val="00861F4F"/>
    <w:rsid w:val="00862D85"/>
    <w:rsid w:val="00864782"/>
    <w:rsid w:val="00870EB1"/>
    <w:rsid w:val="008816A2"/>
    <w:rsid w:val="008829A2"/>
    <w:rsid w:val="00884B36"/>
    <w:rsid w:val="00892D20"/>
    <w:rsid w:val="008A3029"/>
    <w:rsid w:val="008B1657"/>
    <w:rsid w:val="008E2252"/>
    <w:rsid w:val="008E2795"/>
    <w:rsid w:val="008E2D5B"/>
    <w:rsid w:val="008E3001"/>
    <w:rsid w:val="008E3DC7"/>
    <w:rsid w:val="008E76D2"/>
    <w:rsid w:val="008E77C8"/>
    <w:rsid w:val="008F1509"/>
    <w:rsid w:val="009004B7"/>
    <w:rsid w:val="00902685"/>
    <w:rsid w:val="00902F38"/>
    <w:rsid w:val="00914A95"/>
    <w:rsid w:val="0092526A"/>
    <w:rsid w:val="0093059F"/>
    <w:rsid w:val="009455E8"/>
    <w:rsid w:val="0095301E"/>
    <w:rsid w:val="009655CB"/>
    <w:rsid w:val="00973C7C"/>
    <w:rsid w:val="00993E44"/>
    <w:rsid w:val="00995CE3"/>
    <w:rsid w:val="009A29E8"/>
    <w:rsid w:val="009B2575"/>
    <w:rsid w:val="009C3375"/>
    <w:rsid w:val="009C6BEB"/>
    <w:rsid w:val="009D204A"/>
    <w:rsid w:val="009D4956"/>
    <w:rsid w:val="009D6ABA"/>
    <w:rsid w:val="009E3E12"/>
    <w:rsid w:val="009E6402"/>
    <w:rsid w:val="00A13106"/>
    <w:rsid w:val="00A25423"/>
    <w:rsid w:val="00A3649D"/>
    <w:rsid w:val="00A4164F"/>
    <w:rsid w:val="00A602CE"/>
    <w:rsid w:val="00A617F6"/>
    <w:rsid w:val="00A85154"/>
    <w:rsid w:val="00A9605D"/>
    <w:rsid w:val="00A96443"/>
    <w:rsid w:val="00AA49A9"/>
    <w:rsid w:val="00AA51AA"/>
    <w:rsid w:val="00AA625C"/>
    <w:rsid w:val="00AB0000"/>
    <w:rsid w:val="00AB00A5"/>
    <w:rsid w:val="00AB10C0"/>
    <w:rsid w:val="00AC16F9"/>
    <w:rsid w:val="00AC3DBD"/>
    <w:rsid w:val="00AC418C"/>
    <w:rsid w:val="00B1182A"/>
    <w:rsid w:val="00B23D2C"/>
    <w:rsid w:val="00B23D41"/>
    <w:rsid w:val="00B31013"/>
    <w:rsid w:val="00B324A9"/>
    <w:rsid w:val="00B41732"/>
    <w:rsid w:val="00B444BC"/>
    <w:rsid w:val="00B56F5B"/>
    <w:rsid w:val="00B74B90"/>
    <w:rsid w:val="00B87B34"/>
    <w:rsid w:val="00B92B28"/>
    <w:rsid w:val="00BA1381"/>
    <w:rsid w:val="00BB0EEE"/>
    <w:rsid w:val="00BC69D0"/>
    <w:rsid w:val="00BC7084"/>
    <w:rsid w:val="00BE0959"/>
    <w:rsid w:val="00BE324A"/>
    <w:rsid w:val="00BE63EB"/>
    <w:rsid w:val="00BF34C6"/>
    <w:rsid w:val="00C02CBE"/>
    <w:rsid w:val="00C11236"/>
    <w:rsid w:val="00C12909"/>
    <w:rsid w:val="00C13399"/>
    <w:rsid w:val="00C16C6E"/>
    <w:rsid w:val="00C20687"/>
    <w:rsid w:val="00C20DEB"/>
    <w:rsid w:val="00C21F56"/>
    <w:rsid w:val="00C30496"/>
    <w:rsid w:val="00C36D77"/>
    <w:rsid w:val="00C41CAC"/>
    <w:rsid w:val="00C6551B"/>
    <w:rsid w:val="00C7203F"/>
    <w:rsid w:val="00C91814"/>
    <w:rsid w:val="00C96117"/>
    <w:rsid w:val="00CA2BCF"/>
    <w:rsid w:val="00CA73A2"/>
    <w:rsid w:val="00CB4049"/>
    <w:rsid w:val="00CB6528"/>
    <w:rsid w:val="00CB727D"/>
    <w:rsid w:val="00CE3483"/>
    <w:rsid w:val="00CF108F"/>
    <w:rsid w:val="00CF7748"/>
    <w:rsid w:val="00D13673"/>
    <w:rsid w:val="00D24082"/>
    <w:rsid w:val="00D26338"/>
    <w:rsid w:val="00D40618"/>
    <w:rsid w:val="00D408C8"/>
    <w:rsid w:val="00D42D21"/>
    <w:rsid w:val="00D44E3E"/>
    <w:rsid w:val="00D86C24"/>
    <w:rsid w:val="00D8710B"/>
    <w:rsid w:val="00D87752"/>
    <w:rsid w:val="00D920BB"/>
    <w:rsid w:val="00D946D9"/>
    <w:rsid w:val="00D95150"/>
    <w:rsid w:val="00DC3BAD"/>
    <w:rsid w:val="00DC487B"/>
    <w:rsid w:val="00DC69E1"/>
    <w:rsid w:val="00DD102A"/>
    <w:rsid w:val="00DD4386"/>
    <w:rsid w:val="00DD589F"/>
    <w:rsid w:val="00DE036A"/>
    <w:rsid w:val="00DF1709"/>
    <w:rsid w:val="00E1129E"/>
    <w:rsid w:val="00E1436D"/>
    <w:rsid w:val="00E251FB"/>
    <w:rsid w:val="00E27D80"/>
    <w:rsid w:val="00E305BB"/>
    <w:rsid w:val="00E30E3A"/>
    <w:rsid w:val="00E47FE0"/>
    <w:rsid w:val="00E5142B"/>
    <w:rsid w:val="00E52B48"/>
    <w:rsid w:val="00E5624C"/>
    <w:rsid w:val="00E77C06"/>
    <w:rsid w:val="00E84AA4"/>
    <w:rsid w:val="00EA374F"/>
    <w:rsid w:val="00EA5AC6"/>
    <w:rsid w:val="00EB683A"/>
    <w:rsid w:val="00EB6E3C"/>
    <w:rsid w:val="00EC0F45"/>
    <w:rsid w:val="00ED5D17"/>
    <w:rsid w:val="00EE5CF5"/>
    <w:rsid w:val="00EF4929"/>
    <w:rsid w:val="00EF4CA5"/>
    <w:rsid w:val="00EF5ACD"/>
    <w:rsid w:val="00F028F5"/>
    <w:rsid w:val="00F11CDA"/>
    <w:rsid w:val="00F232D2"/>
    <w:rsid w:val="00F23C87"/>
    <w:rsid w:val="00F252E4"/>
    <w:rsid w:val="00F26DE3"/>
    <w:rsid w:val="00F4113C"/>
    <w:rsid w:val="00F50451"/>
    <w:rsid w:val="00F8032B"/>
    <w:rsid w:val="00F80B62"/>
    <w:rsid w:val="00FB46A2"/>
    <w:rsid w:val="00FD7EBA"/>
    <w:rsid w:val="00FE1AC0"/>
    <w:rsid w:val="00FE39BB"/>
    <w:rsid w:val="3C71D197"/>
    <w:rsid w:val="499D5D84"/>
    <w:rsid w:val="6DEB77D9"/>
    <w:rsid w:val="7172E2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6D2A4"/>
  <w15:docId w15:val="{40323986-7E9F-4D4D-8895-10FDB074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4B8"/>
  </w:style>
  <w:style w:type="paragraph" w:styleId="Ttulo1">
    <w:name w:val="heading 1"/>
    <w:basedOn w:val="Normal"/>
    <w:next w:val="Normal"/>
    <w:link w:val="Ttulo1Char"/>
    <w:uiPriority w:val="9"/>
    <w:qFormat/>
    <w:rsid w:val="00544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0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B1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B1657"/>
  </w:style>
  <w:style w:type="paragraph" w:styleId="Rodap">
    <w:name w:val="footer"/>
    <w:basedOn w:val="Normal"/>
    <w:link w:val="RodapChar"/>
    <w:unhideWhenUsed/>
    <w:rsid w:val="008B1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8B1657"/>
  </w:style>
  <w:style w:type="paragraph" w:styleId="Textodebalo">
    <w:name w:val="Balloon Text"/>
    <w:basedOn w:val="Normal"/>
    <w:link w:val="TextodebaloChar"/>
    <w:uiPriority w:val="99"/>
    <w:semiHidden/>
    <w:unhideWhenUsed/>
    <w:rsid w:val="008B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165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C3BA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4409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44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44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440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2E5C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E5C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8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36079A"/>
    <w:pPr>
      <w:spacing w:after="0" w:line="240" w:lineRule="auto"/>
    </w:pPr>
  </w:style>
  <w:style w:type="table" w:customStyle="1" w:styleId="TabeladeGrade6Colorida-nfase61">
    <w:name w:val="Tabela de Grade 6 Colorida - Ênfase 61"/>
    <w:basedOn w:val="Tabelanormal"/>
    <w:uiPriority w:val="51"/>
    <w:rsid w:val="005F693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Default">
    <w:name w:val="Default"/>
    <w:rsid w:val="000634FD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customStyle="1" w:styleId="v1msonormal">
    <w:name w:val="v1msonormal"/>
    <w:basedOn w:val="Normal"/>
    <w:rsid w:val="00A8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D13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to@apolloevento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la%20Nova%20Eventos\Documents\Apollo\Or&#231;amento%20Base%20Coffe%20Break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686D0-3C79-468D-802C-A3F51AF1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Orçamento Base Coffe Break.dotx</Template>
  <TotalTime>1511</TotalTime>
  <Pages>2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Designer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Villa Nova Eventos</dc:creator>
  <cp:lastModifiedBy>Rafael Luz</cp:lastModifiedBy>
  <cp:revision>44</cp:revision>
  <cp:lastPrinted>2025-03-21T17:46:00Z</cp:lastPrinted>
  <dcterms:created xsi:type="dcterms:W3CDTF">2024-10-19T21:48:00Z</dcterms:created>
  <dcterms:modified xsi:type="dcterms:W3CDTF">2025-06-23T21:14:00Z</dcterms:modified>
</cp:coreProperties>
</file>